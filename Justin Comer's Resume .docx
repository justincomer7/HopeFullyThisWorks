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38F102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C6A1B0DA3DB4875B176466A216E1AE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72562">
                  <w:t>jc</w:t>
                </w:r>
              </w:sdtContent>
            </w:sdt>
          </w:p>
          <w:p w:rsidR="00A50939" w:rsidRPr="00906BEE" w:rsidRDefault="00890FA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060F7A958474F4F85D0C4AC5871238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672562" w:rsidP="00672562">
            <w:r>
              <w:t xml:space="preserve">Looking for a career in computer science or software development. </w:t>
            </w:r>
          </w:p>
          <w:p w:rsidR="002C2CDD" w:rsidRPr="00906BEE" w:rsidRDefault="00890FA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7750577FEFD4AF5B000FFBD946E569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906BEE" w:rsidRDefault="00672562" w:rsidP="00741125">
            <w:r>
              <w:t xml:space="preserve">Knowledge of Java and C++ and experience with Android SDK and AWS.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890FAF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EC68638A9744095BD8FFA8FB96C937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72562">
                        <w:t>Justin Comer</w:t>
                      </w:r>
                    </w:sdtContent>
                  </w:sdt>
                </w:p>
                <w:p w:rsidR="00906BEE" w:rsidRPr="00906BEE" w:rsidRDefault="00890FAF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0E96CA7BB47D402FBEC58A61B3AF9E2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72562">
                        <w:t>Software developer</w:t>
                      </w:r>
                    </w:sdtContent>
                  </w:sdt>
                </w:p>
              </w:tc>
            </w:tr>
          </w:tbl>
          <w:p w:rsidR="002C2CDD" w:rsidRPr="00906BEE" w:rsidRDefault="00890FA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AD2F05C5C834B2EB54136EB501EF59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672562" w:rsidP="007569C1">
            <w:pPr>
              <w:pStyle w:val="Heading4"/>
            </w:pPr>
            <w:r>
              <w:t>Specialist</w:t>
            </w:r>
            <w:r w:rsidR="002C2CDD" w:rsidRPr="00906BEE">
              <w:t xml:space="preserve"> • </w:t>
            </w:r>
            <w:r>
              <w:t>U S Army</w:t>
            </w:r>
            <w:r w:rsidR="002C2CDD" w:rsidRPr="00906BEE">
              <w:t xml:space="preserve"> • </w:t>
            </w:r>
            <w:r>
              <w:t xml:space="preserve">September </w:t>
            </w:r>
            <w:proofErr w:type="gramStart"/>
            <w:r>
              <w:t>22</w:t>
            </w:r>
            <w:proofErr w:type="gramEnd"/>
            <w:r>
              <w:t xml:space="preserve"> 2013</w:t>
            </w:r>
            <w:r w:rsidR="00F47E97" w:rsidRPr="00906BEE">
              <w:t xml:space="preserve"> – </w:t>
            </w:r>
            <w:r>
              <w:t>Current</w:t>
            </w:r>
          </w:p>
          <w:p w:rsidR="002C2CDD" w:rsidRPr="00906BEE" w:rsidRDefault="00672562" w:rsidP="007569C1">
            <w:r>
              <w:t xml:space="preserve">Infantry man </w:t>
            </w:r>
          </w:p>
          <w:p w:rsidR="002C2CDD" w:rsidRPr="00906BEE" w:rsidRDefault="00672562" w:rsidP="007569C1">
            <w:pPr>
              <w:pStyle w:val="Heading4"/>
            </w:pPr>
            <w:r>
              <w:t>Server</w:t>
            </w:r>
            <w:r w:rsidR="002C2CDD" w:rsidRPr="00906BEE">
              <w:t xml:space="preserve"> • </w:t>
            </w:r>
            <w:r>
              <w:t>J Christopher</w:t>
            </w:r>
            <w:r w:rsidR="002C2CDD" w:rsidRPr="00906BEE">
              <w:t xml:space="preserve"> • </w:t>
            </w:r>
            <w:r>
              <w:t xml:space="preserve">july </w:t>
            </w:r>
            <w:proofErr w:type="gramStart"/>
            <w:r>
              <w:t>15</w:t>
            </w:r>
            <w:proofErr w:type="gramEnd"/>
            <w:r>
              <w:t xml:space="preserve"> 2015</w:t>
            </w:r>
            <w:r w:rsidR="00F47E97" w:rsidRPr="00906BEE">
              <w:t xml:space="preserve"> – </w:t>
            </w:r>
            <w:r>
              <w:t>Current</w:t>
            </w:r>
          </w:p>
          <w:p w:rsidR="002C2CDD" w:rsidRPr="00906BEE" w:rsidRDefault="00672562" w:rsidP="007569C1">
            <w:r>
              <w:t xml:space="preserve">Knowledgeable in customer service and food preparation </w:t>
            </w:r>
          </w:p>
          <w:p w:rsidR="002C2CDD" w:rsidRPr="00906BEE" w:rsidRDefault="00890FA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855AE98216C494D975882133930DFD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672562" w:rsidP="007569C1">
            <w:pPr>
              <w:pStyle w:val="Heading4"/>
            </w:pPr>
            <w:r>
              <w:t>Computer Science</w:t>
            </w:r>
            <w:r w:rsidR="002C2CDD" w:rsidRPr="00906BEE">
              <w:t xml:space="preserve"> • </w:t>
            </w:r>
            <w:r>
              <w:t>Senior</w:t>
            </w:r>
            <w:r w:rsidR="002C2CDD" w:rsidRPr="00906BEE">
              <w:t xml:space="preserve"> • </w:t>
            </w:r>
            <w:r>
              <w:t>Kennesaw State</w:t>
            </w:r>
          </w:p>
          <w:p w:rsidR="002C2CDD" w:rsidRPr="00906BEE" w:rsidRDefault="00672562" w:rsidP="00672562">
            <w:r>
              <w:t xml:space="preserve">3.3 GPA, notable courses include data mining, data structures, algorithm analysis and design, and operating systems </w:t>
            </w:r>
          </w:p>
          <w:p w:rsidR="002C2CDD" w:rsidRPr="00906BEE" w:rsidRDefault="00672562" w:rsidP="007569C1">
            <w:pPr>
              <w:pStyle w:val="Heading3"/>
            </w:pPr>
            <w:r>
              <w:t xml:space="preserve">Extra cirricular experience </w:t>
            </w:r>
          </w:p>
          <w:p w:rsidR="00741125" w:rsidRDefault="00672562" w:rsidP="00741125">
            <w:r>
              <w:t xml:space="preserve">3 years as a student athlete playing rugby for both Kennesaw State University and The University of North Georgia </w:t>
            </w:r>
          </w:p>
          <w:p w:rsidR="00672562" w:rsidRDefault="00672562" w:rsidP="00741125"/>
          <w:p w:rsidR="00672562" w:rsidRPr="00906BEE" w:rsidRDefault="00672562" w:rsidP="00741125">
            <w:r>
              <w:t xml:space="preserve">2 years in the corps of cadets while attending The University of North Georgia </w:t>
            </w:r>
          </w:p>
        </w:tc>
      </w:tr>
    </w:tbl>
    <w:p w:rsidR="00290AAA" w:rsidRDefault="00290AAA" w:rsidP="00E22E87">
      <w:pPr>
        <w:pStyle w:val="NoSpacing"/>
      </w:pPr>
      <w:bookmarkStart w:id="0" w:name="_GoBack"/>
      <w:bookmarkEnd w:id="0"/>
    </w:p>
    <w:sectPr w:rsidR="00290AAA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FAF" w:rsidRDefault="00890FAF" w:rsidP="00713050">
      <w:pPr>
        <w:spacing w:line="240" w:lineRule="auto"/>
      </w:pPr>
      <w:r>
        <w:separator/>
      </w:r>
    </w:p>
  </w:endnote>
  <w:endnote w:type="continuationSeparator" w:id="0">
    <w:p w:rsidR="00890FAF" w:rsidRDefault="00890FA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C07D8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63E36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8941B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A702A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D5C1E7DE0494FA8AA0E1E440E54593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BF36BD6D5124F94B4B5EBC0ECB102D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7ADBA81E39F840DBBA7733BDBDEE7CA6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672562" w:rsidP="00811117">
              <w:pPr>
                <w:pStyle w:val="Footer"/>
              </w:pPr>
              <w:r>
                <w:t>jcomer11@students.kennesaw.edu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87BEA26F167045BBA0D0B1514BA22FC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672562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72562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B66B0B9" wp14:editId="5D96A49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1BE9B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72562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0E0703" wp14:editId="7A2FB16A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D6581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72562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672562">
          <w:pPr>
            <w:pStyle w:val="Footer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6E0D0B7ED63A473390962D0E3C9BF03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672562" w:rsidP="00217980">
              <w:pPr>
                <w:pStyle w:val="Footer"/>
              </w:pPr>
              <w:r>
                <w:t>jcomer11@students.kennesaw.edu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72562" w:rsidP="00217980">
          <w:pPr>
            <w:pStyle w:val="Footer"/>
          </w:pPr>
          <w:r>
            <w:t>678-488-1665</w:t>
          </w:r>
        </w:p>
      </w:tc>
    </w:tr>
  </w:tbl>
  <w:p w:rsidR="00672562" w:rsidRDefault="00672562" w:rsidP="00672562">
    <w:pPr>
      <w:pStyle w:val="Footer"/>
      <w:rPr>
        <w:rFonts w:asciiTheme="minorHAnsi" w:hAnsiTheme="minorHAnsi"/>
        <w:caps w:val="0"/>
      </w:rPr>
    </w:pPr>
  </w:p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FAF" w:rsidRDefault="00890FAF" w:rsidP="00713050">
      <w:pPr>
        <w:spacing w:line="240" w:lineRule="auto"/>
      </w:pPr>
      <w:r>
        <w:separator/>
      </w:r>
    </w:p>
  </w:footnote>
  <w:footnote w:type="continuationSeparator" w:id="0">
    <w:p w:rsidR="00890FAF" w:rsidRDefault="00890FA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377BD7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72562">
                <w:t>jc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890FAF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890FAF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72562">
                      <w:t>Software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62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72562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3066B"/>
    <w:rsid w:val="00841146"/>
    <w:rsid w:val="0088504C"/>
    <w:rsid w:val="00890FAF"/>
    <w:rsid w:val="0089382B"/>
    <w:rsid w:val="008A1907"/>
    <w:rsid w:val="008C6BCA"/>
    <w:rsid w:val="008C7B50"/>
    <w:rsid w:val="008E4B30"/>
    <w:rsid w:val="00906BEE"/>
    <w:rsid w:val="009243E7"/>
    <w:rsid w:val="009576F4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673CB"/>
  <w15:chartTrackingRefBased/>
  <w15:docId w15:val="{AE947AD1-3CA1-4A56-8465-8E926B31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MP.WINDOWS-DCNBS6H.001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6A1B0DA3DB4875B176466A216E1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B14FC-C9FF-4B4A-A69C-479733834CE1}"/>
      </w:docPartPr>
      <w:docPartBody>
        <w:p w:rsidR="00000000" w:rsidRDefault="000251FF">
          <w:pPr>
            <w:pStyle w:val="8C6A1B0DA3DB4875B176466A216E1AEE"/>
          </w:pPr>
          <w:r w:rsidRPr="00906BEE">
            <w:t>YN</w:t>
          </w:r>
        </w:p>
      </w:docPartBody>
    </w:docPart>
    <w:docPart>
      <w:docPartPr>
        <w:name w:val="8060F7A958474F4F85D0C4AC58712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FA2A8-1100-49FE-9FCD-B76AD95F1729}"/>
      </w:docPartPr>
      <w:docPartBody>
        <w:p w:rsidR="00000000" w:rsidRDefault="000251FF">
          <w:pPr>
            <w:pStyle w:val="8060F7A958474F4F85D0C4AC58712380"/>
          </w:pPr>
          <w:r w:rsidRPr="00906BEE">
            <w:t>Objective</w:t>
          </w:r>
        </w:p>
      </w:docPartBody>
    </w:docPart>
    <w:docPart>
      <w:docPartPr>
        <w:name w:val="A7750577FEFD4AF5B000FFBD946E5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08369-6CFB-4EA7-8280-8C87F77B2902}"/>
      </w:docPartPr>
      <w:docPartBody>
        <w:p w:rsidR="00000000" w:rsidRDefault="000251FF">
          <w:pPr>
            <w:pStyle w:val="A7750577FEFD4AF5B000FFBD946E5690"/>
          </w:pPr>
          <w:r w:rsidRPr="00906BEE">
            <w:t>Skills</w:t>
          </w:r>
        </w:p>
      </w:docPartBody>
    </w:docPart>
    <w:docPart>
      <w:docPartPr>
        <w:name w:val="5EC68638A9744095BD8FFA8FB96C9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E9070-602B-44A1-BADD-07829B63EC0E}"/>
      </w:docPartPr>
      <w:docPartBody>
        <w:p w:rsidR="00000000" w:rsidRDefault="000251FF">
          <w:pPr>
            <w:pStyle w:val="5EC68638A9744095BD8FFA8FB96C9375"/>
          </w:pPr>
          <w:r>
            <w:t>Your name</w:t>
          </w:r>
        </w:p>
      </w:docPartBody>
    </w:docPart>
    <w:docPart>
      <w:docPartPr>
        <w:name w:val="0E96CA7BB47D402FBEC58A61B3AF9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669D-905F-4655-AC3C-B4EE1B833D00}"/>
      </w:docPartPr>
      <w:docPartBody>
        <w:p w:rsidR="00000000" w:rsidRDefault="000251FF">
          <w:pPr>
            <w:pStyle w:val="0E96CA7BB47D402FBEC58A61B3AF9E22"/>
          </w:pPr>
          <w:r w:rsidRPr="00906BEE">
            <w:t>Profession or Industry</w:t>
          </w:r>
        </w:p>
      </w:docPartBody>
    </w:docPart>
    <w:docPart>
      <w:docPartPr>
        <w:name w:val="7AD2F05C5C834B2EB54136EB501EF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53A1F-A673-46C0-962C-8B1D26F09A75}"/>
      </w:docPartPr>
      <w:docPartBody>
        <w:p w:rsidR="00000000" w:rsidRDefault="000251FF">
          <w:pPr>
            <w:pStyle w:val="7AD2F05C5C834B2EB54136EB501EF59F"/>
          </w:pPr>
          <w:r w:rsidRPr="00906BEE">
            <w:t>Experience</w:t>
          </w:r>
        </w:p>
      </w:docPartBody>
    </w:docPart>
    <w:docPart>
      <w:docPartPr>
        <w:name w:val="0855AE98216C494D975882133930D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877B-1B17-4263-868C-A149FB477933}"/>
      </w:docPartPr>
      <w:docPartBody>
        <w:p w:rsidR="00000000" w:rsidRDefault="000251FF">
          <w:pPr>
            <w:pStyle w:val="0855AE98216C494D975882133930DFD3"/>
          </w:pPr>
          <w:r w:rsidRPr="00906BEE">
            <w:t>Education</w:t>
          </w:r>
        </w:p>
      </w:docPartBody>
    </w:docPart>
    <w:docPart>
      <w:docPartPr>
        <w:name w:val="ED5C1E7DE0494FA8AA0E1E440E545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DEEFF-7924-41F6-A38A-56DA184B4E61}"/>
      </w:docPartPr>
      <w:docPartBody>
        <w:p w:rsidR="00000000" w:rsidRDefault="000251FF">
          <w:pPr>
            <w:pStyle w:val="ED5C1E7DE0494FA8AA0E1E440E545936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5BF36BD6D5124F94B4B5EBC0ECB1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7E92A-851C-48E9-9B36-34E27F19F657}"/>
      </w:docPartPr>
      <w:docPartBody>
        <w:p w:rsidR="00000000" w:rsidRDefault="000251FF">
          <w:pPr>
            <w:pStyle w:val="5BF36BD6D5124F94B4B5EBC0ECB102D2"/>
          </w:pPr>
          <w:r w:rsidRPr="00906BEE">
            <w:t>Date Earned</w:t>
          </w:r>
        </w:p>
      </w:docPartBody>
    </w:docPart>
    <w:docPart>
      <w:docPartPr>
        <w:name w:val="6E0D0B7ED63A473390962D0E3C9BF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32C3-6E3A-4D85-A857-C75D4B4AA2EA}"/>
      </w:docPartPr>
      <w:docPartBody>
        <w:p w:rsidR="00000000" w:rsidRDefault="000251FF">
          <w:pPr>
            <w:pStyle w:val="6E0D0B7ED63A473390962D0E3C9BF039"/>
          </w:pPr>
          <w:r w:rsidRPr="00906BEE">
            <w:t>School</w:t>
          </w:r>
        </w:p>
      </w:docPartBody>
    </w:docPart>
    <w:docPart>
      <w:docPartPr>
        <w:name w:val="7ADBA81E39F840DBBA7733BDBDEE7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420E2-3B56-4EB8-90D4-E96B2F2670F7}"/>
      </w:docPartPr>
      <w:docPartBody>
        <w:p w:rsidR="00000000" w:rsidRDefault="000251FF">
          <w:pPr>
            <w:pStyle w:val="7ADBA81E39F840DBBA7733BDBDEE7CA6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87BEA26F167045BBA0D0B1514BA22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0C178-B0EF-41DD-BD82-8A492EE9F473}"/>
      </w:docPartPr>
      <w:docPartBody>
        <w:p w:rsidR="00000000" w:rsidRDefault="000251FF">
          <w:pPr>
            <w:pStyle w:val="87BEA26F167045BBA0D0B1514BA22FC0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F"/>
    <w:rsid w:val="000251FF"/>
    <w:rsid w:val="0030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A1B0DA3DB4875B176466A216E1AEE">
    <w:name w:val="8C6A1B0DA3DB4875B176466A216E1AEE"/>
  </w:style>
  <w:style w:type="paragraph" w:customStyle="1" w:styleId="8060F7A958474F4F85D0C4AC58712380">
    <w:name w:val="8060F7A958474F4F85D0C4AC58712380"/>
  </w:style>
  <w:style w:type="paragraph" w:customStyle="1" w:styleId="AB147CAF953D4F41AA09DEA5C00C4C10">
    <w:name w:val="AB147CAF953D4F41AA09DEA5C00C4C10"/>
  </w:style>
  <w:style w:type="paragraph" w:customStyle="1" w:styleId="A7750577FEFD4AF5B000FFBD946E5690">
    <w:name w:val="A7750577FEFD4AF5B000FFBD946E5690"/>
  </w:style>
  <w:style w:type="paragraph" w:customStyle="1" w:styleId="0404F1E0934741A58AEB571673699B54">
    <w:name w:val="0404F1E0934741A58AEB571673699B54"/>
  </w:style>
  <w:style w:type="paragraph" w:customStyle="1" w:styleId="5EC68638A9744095BD8FFA8FB96C9375">
    <w:name w:val="5EC68638A9744095BD8FFA8FB96C9375"/>
  </w:style>
  <w:style w:type="paragraph" w:customStyle="1" w:styleId="0E96CA7BB47D402FBEC58A61B3AF9E22">
    <w:name w:val="0E96CA7BB47D402FBEC58A61B3AF9E22"/>
  </w:style>
  <w:style w:type="paragraph" w:customStyle="1" w:styleId="B1F669DEF917404BA391C08F53BFCB0E">
    <w:name w:val="B1F669DEF917404BA391C08F53BFCB0E"/>
  </w:style>
  <w:style w:type="paragraph" w:customStyle="1" w:styleId="7AD2F05C5C834B2EB54136EB501EF59F">
    <w:name w:val="7AD2F05C5C834B2EB54136EB501EF59F"/>
  </w:style>
  <w:style w:type="paragraph" w:customStyle="1" w:styleId="202DAB4EA60A4536894191D8E31135E7">
    <w:name w:val="202DAB4EA60A4536894191D8E31135E7"/>
  </w:style>
  <w:style w:type="paragraph" w:customStyle="1" w:styleId="02A42BB0E45E48A6A06A423EDB43BF2E">
    <w:name w:val="02A42BB0E45E48A6A06A423EDB43BF2E"/>
  </w:style>
  <w:style w:type="paragraph" w:customStyle="1" w:styleId="5ACF08DB61DE427995D4FACB26F8FBFF">
    <w:name w:val="5ACF08DB61DE427995D4FACB26F8FBFF"/>
  </w:style>
  <w:style w:type="paragraph" w:customStyle="1" w:styleId="76871BE1099A4837B91F0F1E8E6189BD">
    <w:name w:val="76871BE1099A4837B91F0F1E8E6189BD"/>
  </w:style>
  <w:style w:type="paragraph" w:customStyle="1" w:styleId="7981958A85214D56BE098E3A43303DF4">
    <w:name w:val="7981958A85214D56BE098E3A43303DF4"/>
  </w:style>
  <w:style w:type="paragraph" w:customStyle="1" w:styleId="86C95E5F3B644D159737A800C9684755">
    <w:name w:val="86C95E5F3B644D159737A800C9684755"/>
  </w:style>
  <w:style w:type="paragraph" w:customStyle="1" w:styleId="4A07BF700F114C18AD41B5960D852164">
    <w:name w:val="4A07BF700F114C18AD41B5960D852164"/>
  </w:style>
  <w:style w:type="paragraph" w:customStyle="1" w:styleId="578EC3679967406CABAD121DAC080DFF">
    <w:name w:val="578EC3679967406CABAD121DAC080DFF"/>
  </w:style>
  <w:style w:type="paragraph" w:customStyle="1" w:styleId="4CC216BF5D784968BCF611BBE60898A3">
    <w:name w:val="4CC216BF5D784968BCF611BBE60898A3"/>
  </w:style>
  <w:style w:type="paragraph" w:customStyle="1" w:styleId="2CAAABC0A6C04BD4AA212E8757EA0A49">
    <w:name w:val="2CAAABC0A6C04BD4AA212E8757EA0A49"/>
  </w:style>
  <w:style w:type="paragraph" w:customStyle="1" w:styleId="0855AE98216C494D975882133930DFD3">
    <w:name w:val="0855AE98216C494D975882133930DFD3"/>
  </w:style>
  <w:style w:type="paragraph" w:customStyle="1" w:styleId="378E6E203D7A4F439AE4273D409A0289">
    <w:name w:val="378E6E203D7A4F439AE4273D409A0289"/>
  </w:style>
  <w:style w:type="paragraph" w:customStyle="1" w:styleId="2D93E0A785B547A9A29609E1C1C8DB17">
    <w:name w:val="2D93E0A785B547A9A29609E1C1C8DB17"/>
  </w:style>
  <w:style w:type="paragraph" w:customStyle="1" w:styleId="011814ABFBD24B398BE51CA9608EFFC9">
    <w:name w:val="011814ABFBD24B398BE51CA9608EFFC9"/>
  </w:style>
  <w:style w:type="paragraph" w:customStyle="1" w:styleId="ED5C1E7DE0494FA8AA0E1E440E545936">
    <w:name w:val="ED5C1E7DE0494FA8AA0E1E440E545936"/>
  </w:style>
  <w:style w:type="paragraph" w:customStyle="1" w:styleId="FD2450B2ED5649C0BC34083B9BD2B205">
    <w:name w:val="FD2450B2ED5649C0BC34083B9BD2B205"/>
  </w:style>
  <w:style w:type="paragraph" w:customStyle="1" w:styleId="5BF36BD6D5124F94B4B5EBC0ECB102D2">
    <w:name w:val="5BF36BD6D5124F94B4B5EBC0ECB102D2"/>
  </w:style>
  <w:style w:type="paragraph" w:customStyle="1" w:styleId="6E0D0B7ED63A473390962D0E3C9BF039">
    <w:name w:val="6E0D0B7ED63A473390962D0E3C9BF039"/>
  </w:style>
  <w:style w:type="paragraph" w:customStyle="1" w:styleId="7ADBA81E39F840DBBA7733BDBDEE7CA6">
    <w:name w:val="7ADBA81E39F840DBBA7733BDBDEE7CA6"/>
  </w:style>
  <w:style w:type="paragraph" w:customStyle="1" w:styleId="AD30555910D14851B3F4E426717EEFA0">
    <w:name w:val="AD30555910D14851B3F4E426717EEFA0"/>
  </w:style>
  <w:style w:type="paragraph" w:customStyle="1" w:styleId="87BEA26F167045BBA0D0B1514BA22FC0">
    <w:name w:val="87BEA26F167045BBA0D0B1514BA22FC0"/>
  </w:style>
  <w:style w:type="paragraph" w:customStyle="1" w:styleId="CD1FD9EC56C34399B3854BC0E478CF49">
    <w:name w:val="CD1FD9EC56C34399B3854BC0E478CF49"/>
    <w:rsid w:val="0030136F"/>
  </w:style>
  <w:style w:type="paragraph" w:customStyle="1" w:styleId="43F8CB96779B4A0E8F7E3D6C3C301331">
    <w:name w:val="43F8CB96779B4A0E8F7E3D6C3C301331"/>
    <w:rsid w:val="00301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jcomer11@students.kennesaw.edu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>Justin</dc:creator>
  <cp:keywords/>
  <dc:description/>
  <cp:lastModifiedBy>justin comer</cp:lastModifiedBy>
  <cp:revision>2</cp:revision>
  <dcterms:created xsi:type="dcterms:W3CDTF">2017-10-30T20:19:00Z</dcterms:created>
  <dcterms:modified xsi:type="dcterms:W3CDTF">2017-10-30T20:19:00Z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